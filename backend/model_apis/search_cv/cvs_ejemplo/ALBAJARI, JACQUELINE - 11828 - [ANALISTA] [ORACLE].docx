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0" w:type="dxa"/>
        <w:jc w:val="center"/>
        <w:tblCellSpacing w:w="0" w:type="dxa"/>
        <w:tblCellMar>
          <w:left w:w="0" w:type="dxa"/>
          <w:right w:w="0" w:type="dxa"/>
        </w:tblCellMar>
        <w:tblLook w:val="00A0"/>
      </w:tblPr>
      <w:tblGrid>
        <w:gridCol w:w="12708"/>
        <w:gridCol w:w="231"/>
        <w:gridCol w:w="231"/>
      </w:tblGrid>
      <w:tr w:rsidR="00404304" w:rsidRPr="00714B87" w:rsidTr="00D5493E">
        <w:trPr>
          <w:gridAfter w:val="1"/>
          <w:wAfter w:w="144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2959"/>
              <w:gridCol w:w="5335"/>
              <w:gridCol w:w="2738"/>
              <w:gridCol w:w="1325"/>
            </w:tblGrid>
            <w:tr w:rsidR="00404304" w:rsidRPr="00714B87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</w:tcPr>
                <w:p w:rsidR="00404304" w:rsidRPr="00D5493E" w:rsidRDefault="00404304" w:rsidP="00CB37B7">
                  <w:pPr>
                    <w:spacing w:after="240" w:line="240" w:lineRule="auto"/>
                    <w:jc w:val="right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  <w:lang w:eastAsia="es-AR"/>
                    </w:rPr>
                    <w:t>Si, un bombon</w:t>
                  </w: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  <w:lang w:eastAsia="es-AR"/>
                    </w:rPr>
                    <w:t xml:space="preserve">Analista Programador </w:t>
                  </w: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  <w:shd w:val="clear" w:color="auto" w:fill="FFCC00"/>
                      <w:lang w:eastAsia="es-AR"/>
                    </w:rPr>
                    <w:t>Oracle</w:t>
                  </w: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  <w:lang w:eastAsia="es-AR"/>
                    </w:rPr>
                    <w:t xml:space="preserve"> (forms reports pl/sql)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Deseo trabajar en un lugar donde pueda seguir creciendo y capacitando profesionalmente.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                    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                    </w:t>
                  </w: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19 de mayo de 2009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Referencia: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ja9iJq5r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Estudios: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Terciario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Experiencia: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5-10 años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Expectativa salarial: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5000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Situación laboral: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Con trabajo permanente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Disponibilidad: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Inmediata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Tipo de empleo: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Tiempo Completo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Nivel de Inglés: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Intermedio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Edad: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Residente en: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Capital Federal - cap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Busca empleo en: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Extranjero, Capital Federal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Permiso de conducir: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Vehículo propio: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Estado civil: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Soltero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Permiso de trabajo: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Sí, tengo la nacionalidad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Nombre: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Teléfono: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Correo electrónico: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E53D83">
                    <w:rPr>
                      <w:rFonts w:ascii="Times New Roman" w:hAnsi="Times New Roman"/>
                      <w:noProof/>
                      <w:color w:val="000000"/>
                      <w:sz w:val="24"/>
                      <w:szCs w:val="24"/>
                      <w:lang w:eastAsia="es-A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i1025" type="#_x0000_t75" alt="http://www.computrabajo.com.ar/empresas/correoe.cgi?emcv=ja9iJq5r&amp;1270574203" style="width:126pt;height:13.5pt;visibility:visible">
                        <v:imagedata r:id="rId4" o:title=""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Página web personal: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404304" w:rsidRPr="00714B8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eastAsia="es-AR"/>
                    </w:rPr>
                    <w:t>Nacionalidad: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  <w:r w:rsidRPr="00D5493E">
                    <w:rPr>
                      <w:rFonts w:ascii="Tahoma" w:hAnsi="Tahoma" w:cs="Tahoma"/>
                      <w:color w:val="000000"/>
                      <w:sz w:val="20"/>
                      <w:szCs w:val="20"/>
                      <w:lang w:eastAsia="es-AR"/>
                    </w:rPr>
                    <w:t>Arg</w:t>
                  </w:r>
                </w:p>
              </w:tc>
              <w:tc>
                <w:tcPr>
                  <w:tcW w:w="0" w:type="auto"/>
                  <w:vAlign w:val="center"/>
                </w:tcPr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s-AR"/>
                    </w:rPr>
                  </w:pPr>
                </w:p>
              </w:tc>
            </w:tr>
          </w:tbl>
          <w:p w:rsidR="00404304" w:rsidRPr="00D5493E" w:rsidRDefault="00404304" w:rsidP="00D549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15" w:type="dxa"/>
            <w:shd w:val="clear" w:color="auto" w:fill="FFFFFF"/>
            <w:vAlign w:val="center"/>
          </w:tcPr>
          <w:p w:rsidR="00404304" w:rsidRPr="00D5493E" w:rsidRDefault="00404304" w:rsidP="00D549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  <w:r w:rsidRPr="00E53D83"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es-AR"/>
              </w:rPr>
              <w:pict>
                <v:shape id="Imagen 2" o:spid="_x0000_i1026" type="#_x0000_t75" alt="http://www.computrabajo.com.ar/imagenes/bordederecho.bmp" style="width:11.25pt;height:.75pt;visibility:visible">
                  <v:imagedata r:id="rId5" o:title=""/>
                </v:shape>
              </w:pict>
            </w:r>
          </w:p>
        </w:tc>
      </w:tr>
      <w:tr w:rsidR="00404304" w:rsidRPr="00714B87" w:rsidTr="00D5493E">
        <w:trPr>
          <w:tblCellSpacing w:w="0" w:type="dxa"/>
          <w:jc w:val="center"/>
        </w:trPr>
        <w:tc>
          <w:tcPr>
            <w:tcW w:w="15" w:type="dxa"/>
            <w:vAlign w:val="center"/>
          </w:tcPr>
          <w:p w:rsidR="00404304" w:rsidRPr="00D5493E" w:rsidRDefault="00404304" w:rsidP="00D549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  <w:r w:rsidRPr="00E53D83"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es-AR"/>
              </w:rPr>
              <w:pict>
                <v:shape id="Imagen 3" o:spid="_x0000_i1027" type="#_x0000_t75" alt="http://www.computrabajo.com.ar/imagenes/bordeizquierdo.bmp" style="width:11.25pt;height:.75pt;visibility:visible">
                  <v:imagedata r:id="rId6" o:title=""/>
                </v:shape>
              </w:pic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404304" w:rsidRPr="00D5493E" w:rsidRDefault="00404304" w:rsidP="00D549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  <w:r w:rsidRPr="00E53D83"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es-AR"/>
              </w:rPr>
              <w:pict>
                <v:shape id="Imagen 4" o:spid="_x0000_i1028" type="#_x0000_t75" alt="http://www.computrabajo.com.ar/imagenes/spcr.gif" style="width:.75pt;height:.75pt;visibility:visible">
                  <v:imagedata r:id="rId7" o:title=""/>
                </v:shape>
              </w:pict>
            </w:r>
          </w:p>
        </w:tc>
        <w:tc>
          <w:tcPr>
            <w:tcW w:w="15" w:type="dxa"/>
            <w:vAlign w:val="center"/>
          </w:tcPr>
          <w:p w:rsidR="00404304" w:rsidRPr="00D5493E" w:rsidRDefault="00404304" w:rsidP="00D549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  <w:r w:rsidRPr="00E53D83"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es-AR"/>
              </w:rPr>
              <w:pict>
                <v:shape id="Imagen 5" o:spid="_x0000_i1029" type="#_x0000_t75" alt="http://www.computrabajo.com.ar/imagenes/bordederecho.bmp" style="width:11.25pt;height:.75pt;visibility:visible">
                  <v:imagedata r:id="rId5" o:title=""/>
                </v:shape>
              </w:pict>
            </w:r>
          </w:p>
        </w:tc>
      </w:tr>
    </w:tbl>
    <w:p w:rsidR="00404304" w:rsidRPr="00D5493E" w:rsidRDefault="00404304" w:rsidP="00D5493E">
      <w:pPr>
        <w:spacing w:after="24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s-AR"/>
        </w:rPr>
      </w:pPr>
    </w:p>
    <w:tbl>
      <w:tblPr>
        <w:tblW w:w="0" w:type="auto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8928"/>
      </w:tblGrid>
      <w:tr w:rsidR="00404304" w:rsidRPr="00714B87" w:rsidTr="00D5493E">
        <w:trPr>
          <w:tblCellSpacing w:w="0" w:type="dxa"/>
          <w:jc w:val="center"/>
        </w:trPr>
        <w:tc>
          <w:tcPr>
            <w:tcW w:w="0" w:type="auto"/>
            <w:shd w:val="clear" w:color="auto" w:fill="000000"/>
            <w:vAlign w:val="center"/>
          </w:tcPr>
          <w:tbl>
            <w:tblPr>
              <w:tblW w:w="10800" w:type="dxa"/>
              <w:tblCellSpacing w:w="0" w:type="dxa"/>
              <w:tblCellMar>
                <w:top w:w="600" w:type="dxa"/>
                <w:left w:w="600" w:type="dxa"/>
                <w:bottom w:w="600" w:type="dxa"/>
                <w:right w:w="600" w:type="dxa"/>
              </w:tblCellMar>
              <w:tblLook w:val="00A0"/>
            </w:tblPr>
            <w:tblGrid>
              <w:gridCol w:w="10800"/>
            </w:tblGrid>
            <w:tr w:rsidR="00404304" w:rsidRPr="00714B8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:rsidR="00404304" w:rsidRPr="00D5493E" w:rsidRDefault="00404304" w:rsidP="00D5493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36"/>
                      <w:szCs w:val="2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b/>
                      <w:bCs/>
                      <w:color w:val="000000"/>
                      <w:sz w:val="36"/>
                      <w:szCs w:val="20"/>
                      <w:lang w:val="es-ES" w:eastAsia="es-AR"/>
                    </w:rPr>
                    <w:t>Jacqueline Albajari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36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b/>
                      <w:bCs/>
                      <w:color w:val="000000"/>
                      <w:lang w:val="es-ES" w:eastAsia="es-AR"/>
                    </w:rPr>
                    <w:t>Datos Personales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ind w:left="3261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Fecha de Nac :  16/8/1977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ind w:left="3261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DNI:                    26.194.474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ind w:left="3261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Estado Civil :     Soltera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ind w:left="3261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Nacionalidad :   Argentina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ind w:left="3261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Edad :                 31 años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ind w:left="3261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Dirección :         Ambrosetti 108 3° 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ind w:left="3261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Teléfono:           15 5563-8945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ind w:left="3261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Email  :                </w:t>
                  </w:r>
                  <w:hyperlink r:id="rId8" w:anchor="###@xxxxxxx.xxx" w:history="1">
                    <w:r w:rsidRPr="00D5493E">
                      <w:rPr>
                        <w:rFonts w:ascii="Times New Roman" w:hAnsi="Times New Roman"/>
                        <w:color w:val="003399"/>
                        <w:sz w:val="20"/>
                        <w:u w:val="single"/>
                        <w:lang w:val="es-ES" w:eastAsia="es-AR"/>
                      </w:rPr>
                      <w:t>xxxxx####@xxxxxxx.xxx</w:t>
                    </w:r>
                  </w:hyperlink>
                </w:p>
                <w:p w:rsidR="00404304" w:rsidRPr="00D5493E" w:rsidRDefault="00404304" w:rsidP="00D5493E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36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b/>
                      <w:bCs/>
                      <w:color w:val="000000"/>
                      <w:lang w:val="es-ES" w:eastAsia="es-AR"/>
                    </w:rPr>
                    <w:t>Estudios Cursados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00"/>
                      <w:sz w:val="36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ind w:right="324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2000 – 2003                       Instituto de Tecnología O.R.T Argentina  Carrera : Analista de Sistemas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Titulo   :  Analista Programador de Sistemas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1/1999 - 7/1999                 Curso Intensivo de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s-ES"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Developer 2000  en BNC  Sistemas     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Plan de Capacitación: Diseño de Base de Datos, SQL/PL, Reports ,Forms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2/1998 - 11/1998               Curso Intensivo de Visual Basic 5.0 -  Conocimiento de Access  7.0 (Data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Control) y  SQL   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1990 – 1995                      Secundario :  Instituto Guillermo Rawson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Titulo :                              Perito Mercantil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36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b/>
                      <w:bCs/>
                      <w:color w:val="000000"/>
                      <w:lang w:val="es-ES" w:eastAsia="es-AR"/>
                    </w:rPr>
                    <w:t xml:space="preserve">Experiencia Laboral             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Periodo :                            Abril 2007     - Continua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Empresa :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Itechnology S.A.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Cliente :   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Garza Ponce (Mx)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-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USG Mexico - Danone - General Electric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Puesto:                               Analista Programador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s-ES"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s-AR"/>
                    </w:rPr>
                    <w:t xml:space="preserve">Herramientas: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s-AR"/>
                    </w:rPr>
                    <w:t xml:space="preserve">, SQL/PL, Reports 6i , Forms  6i, Discoverer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-------------------------------------------------------------------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                                             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Periodo :                               Marzo 2006  - Marzo 2007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Empresa :  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CDT Consultores en Desarrollos Tecnológicos S.A.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Cliente :            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s-ES"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Proyectos:  Bimbo – Falabella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Puesto:                                 Analista Programador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s-ES"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 w:eastAsia="es-AR"/>
                    </w:rPr>
                    <w:t xml:space="preserve">Herramientas:  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n-US"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 w:eastAsia="es-AR"/>
                    </w:rPr>
                    <w:t xml:space="preserve">, SQL/PL, Reports 6i , Forms  6i, Discoverer, Designer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 w:eastAsia="es-AR"/>
                    </w:rPr>
                    <w:t xml:space="preserve">                          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Application Conocimiento básico de módulos :  (ERP - CRM )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-------------------------------------------------------------------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Periodo :                              Julio 2003 - Febrero 2006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Empresa : 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CZYNE Proyectos Informáticos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Cliente :           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s-ES"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- (12/03 - 02/06)  Proyectos  Bimbo – Salmex – San Fernando –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  Banco de Chile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Puesto:                                Analista Programador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s-ES" w:eastAsia="es-AR"/>
                    </w:rPr>
                    <w:t>Oracle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 w:eastAsia="es-AR"/>
                    </w:rPr>
                    <w:t xml:space="preserve">Herramientas  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n-US"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 w:eastAsia="es-AR"/>
                    </w:rPr>
                    <w:t>, SQL/PL, Reports 6i , Forms  6i, Discoverer, Designer ,Unix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 w:eastAsia="es-AR"/>
                    </w:rPr>
                    <w:t xml:space="preserve">                          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Application Conocimiento basico de modulos :   (OM – ERP - CRM )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Cliente :     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Consolidar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-  (07/03  - 11/03)  Proyectos     Mapfre  -  Salud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Puesto:                                 Programadora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s-AR"/>
                    </w:rPr>
                    <w:t xml:space="preserve">Herramientas   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s-AR"/>
                    </w:rPr>
                    <w:t>, SQL/PL, Reports 2.5, Forms  4.5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------------------------------------------------------------------------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Periodo :                              Septiembre 2000 – Junio 2003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Empresa : 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ABB  (Asea Brown Boveri)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Puesto:                                Programadora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Herramientas                      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CC00"/>
                      <w:lang w:val="es-ES" w:eastAsia="es-AR"/>
                    </w:rPr>
                    <w:t>Oracle</w:t>
                  </w: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, SQL/PL, Reports 2.5, Forms 4.5, Application Conocimiento básico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 Modulos :   (AR – AP - GL –INV)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------------------------------------------------------------------------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Periodo:                              Julio 1999 -  Julio 2000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Empresa :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Consultora Seta Sistemas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Cliente:    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Telecom Personal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Puesto:                               Bibliotecaria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Herramienta :                     PVCS (Versionador) y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Configuration Builder . Conversión de fuentes de  Soursafe a PVCS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Realización de Backup con  ArcServer .  Manejo de cintas.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     Conocimiento de UNIX. PowerPoint.    Lotus Notes.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                                       ------------------------------------------------------------------------          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Periodo:                             Enero 1999  - Julio 1999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Empresa: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Siemens -  Itron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 xml:space="preserve">Cliente:                              </w:t>
                  </w:r>
                  <w:r w:rsidRPr="00D5493E">
                    <w:rPr>
                      <w:rFonts w:ascii="Times New Roman" w:hAnsi="Times New Roman"/>
                      <w:color w:val="0000FF"/>
                      <w:sz w:val="20"/>
                      <w:szCs w:val="20"/>
                      <w:lang w:val="es-ES" w:eastAsia="es-AR"/>
                    </w:rPr>
                    <w:t>Correo Argentino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bCs/>
                      <w:color w:val="000000"/>
                      <w:sz w:val="20"/>
                      <w:szCs w:val="2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bCs/>
                      <w:color w:val="000000"/>
                      <w:sz w:val="20"/>
                      <w:szCs w:val="20"/>
                      <w:lang w:val="es-ES" w:eastAsia="es-AR"/>
                    </w:rPr>
                    <w:t>Puesto :                             Programadora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 w:rsidRPr="00D5493E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s-ES" w:eastAsia="es-AR"/>
                    </w:rPr>
                    <w:t>Herramienta:                     Mosaic con Lenguaje    C  y Ql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Pr="00D5493E" w:rsidRDefault="00404304" w:rsidP="00D549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b/>
                      <w:bCs/>
                      <w:color w:val="000000"/>
                      <w:lang w:val="es-ES" w:eastAsia="es-AR"/>
                    </w:rPr>
                    <w:t>Idioma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lang w:val="es-ES" w:eastAsia="es-AR"/>
                    </w:rPr>
                  </w:pPr>
                </w:p>
                <w:p w:rsidR="00404304" w:rsidRDefault="00404304" w:rsidP="00D5493E">
                  <w:pPr>
                    <w:spacing w:after="0" w:line="240" w:lineRule="auto"/>
                    <w:rPr>
                      <w:rFonts w:ascii="Times New Roman" w:hAnsi="Times New Roman"/>
                      <w:bCs/>
                      <w:color w:val="000000"/>
                      <w:sz w:val="20"/>
                      <w:szCs w:val="20"/>
                      <w:lang w:val="es-ES" w:eastAsia="es-AR"/>
                    </w:rPr>
                  </w:pPr>
                  <w:r w:rsidRPr="00D5493E">
                    <w:rPr>
                      <w:rFonts w:ascii="Times New Roman" w:hAnsi="Times New Roman"/>
                      <w:bCs/>
                      <w:color w:val="000000"/>
                      <w:sz w:val="20"/>
                      <w:szCs w:val="20"/>
                      <w:lang w:val="es-ES" w:eastAsia="es-AR"/>
                    </w:rPr>
                    <w:t>Ingles Técnico Intermedio</w:t>
                  </w:r>
                </w:p>
                <w:p w:rsidR="00404304" w:rsidRPr="00D5493E" w:rsidRDefault="00404304" w:rsidP="00D5493E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0"/>
                      <w:szCs w:val="20"/>
                      <w:lang w:val="es-ES" w:eastAsia="es-AR"/>
                    </w:rPr>
                    <w:t>Jacky1616@hotmail.com</w:t>
                  </w:r>
                </w:p>
              </w:tc>
            </w:tr>
          </w:tbl>
          <w:p w:rsidR="00404304" w:rsidRPr="00D5493E" w:rsidRDefault="00404304" w:rsidP="00D549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</w:p>
        </w:tc>
      </w:tr>
    </w:tbl>
    <w:p w:rsidR="00404304" w:rsidRDefault="00404304"/>
    <w:sectPr w:rsidR="00404304" w:rsidSect="002E2CA2">
      <w:pgSz w:w="12240" w:h="15840"/>
      <w:pgMar w:top="1417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493E"/>
    <w:rsid w:val="00015B3D"/>
    <w:rsid w:val="000A1A5E"/>
    <w:rsid w:val="002E2CA2"/>
    <w:rsid w:val="00391C3E"/>
    <w:rsid w:val="00404304"/>
    <w:rsid w:val="00520ED0"/>
    <w:rsid w:val="006F2D53"/>
    <w:rsid w:val="00714B87"/>
    <w:rsid w:val="0074568D"/>
    <w:rsid w:val="008F4B75"/>
    <w:rsid w:val="00B658B8"/>
    <w:rsid w:val="00C56D06"/>
    <w:rsid w:val="00CB37B7"/>
    <w:rsid w:val="00D5493E"/>
    <w:rsid w:val="00E53D83"/>
    <w:rsid w:val="00E73A7A"/>
    <w:rsid w:val="00EC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CA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5493E"/>
    <w:rPr>
      <w:rFonts w:cs="Times New Roman"/>
      <w:color w:val="003399"/>
      <w:u w:val="single"/>
    </w:rPr>
  </w:style>
  <w:style w:type="paragraph" w:styleId="NormalWeb">
    <w:name w:val="Normal (Web)"/>
    <w:basedOn w:val="Normal"/>
    <w:uiPriority w:val="99"/>
    <w:rsid w:val="00D5493E"/>
    <w:pPr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es-AR"/>
    </w:rPr>
  </w:style>
  <w:style w:type="paragraph" w:styleId="EndnoteText">
    <w:name w:val="endnote text"/>
    <w:basedOn w:val="Normal"/>
    <w:link w:val="EndnoteTextChar"/>
    <w:uiPriority w:val="99"/>
    <w:rsid w:val="00D5493E"/>
    <w:pPr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es-AR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5493E"/>
    <w:rPr>
      <w:rFonts w:ascii="Times New Roman" w:hAnsi="Times New Roman" w:cs="Times New Roman"/>
      <w:color w:val="000000"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rsid w:val="00D5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49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CB37B7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35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63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  <w:div w:id="82235163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  <w:div w:id="82235163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  <w:div w:id="82235164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96</TotalTime>
  <Pages>3</Pages>
  <Words>963</Words>
  <Characters>5297</Characters>
  <Application>Microsoft Office Outlook</Application>
  <DocSecurity>0</DocSecurity>
  <Lines>0</Lines>
  <Paragraphs>0</Paragraphs>
  <ScaleCrop>false</ScaleCrop>
  <Company>Vates.SA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Analista Programador Oracle (forms reports pl/sql)</dc:title>
  <dc:subject/>
  <dc:creator>rmuñoz</dc:creator>
  <cp:keywords/>
  <dc:description/>
  <cp:lastModifiedBy>rmuñoz</cp:lastModifiedBy>
  <cp:revision>4</cp:revision>
  <dcterms:created xsi:type="dcterms:W3CDTF">2010-04-06T21:35:00Z</dcterms:created>
  <dcterms:modified xsi:type="dcterms:W3CDTF">2010-06-23T21:08:00Z</dcterms:modified>
</cp:coreProperties>
</file>